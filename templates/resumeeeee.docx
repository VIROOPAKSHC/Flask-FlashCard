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37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29"/>
      </w:tblGrid>
      <w:tr w:rsidR="00692703" w:rsidRPr="00CF1A49" w14:paraId="3AC9E50D" w14:textId="77777777" w:rsidTr="00900241">
        <w:trPr>
          <w:trHeight w:hRule="exact" w:val="2018"/>
        </w:trPr>
        <w:tc>
          <w:tcPr>
            <w:tcW w:w="9430" w:type="dxa"/>
            <w:tcMar>
              <w:top w:w="0" w:type="dxa"/>
              <w:bottom w:w="0" w:type="dxa"/>
            </w:tcMar>
          </w:tcPr>
          <w:p w14:paraId="6D775218" w14:textId="660FF677" w:rsidR="003537A1" w:rsidRPr="003537A1" w:rsidRDefault="003537A1" w:rsidP="00913946">
            <w:pPr>
              <w:pStyle w:val="ContactInfo"/>
              <w:contextualSpacing w:val="0"/>
              <w:rPr>
                <w:sz w:val="72"/>
                <w:szCs w:val="72"/>
              </w:rPr>
            </w:pPr>
            <w:r w:rsidRPr="003537A1">
              <w:rPr>
                <w:sz w:val="72"/>
                <w:szCs w:val="72"/>
              </w:rPr>
              <w:t xml:space="preserve">Pathuri Rupa </w:t>
            </w:r>
            <w:r w:rsidR="00E57B45">
              <w:rPr>
                <w:sz w:val="72"/>
                <w:szCs w:val="72"/>
              </w:rPr>
              <w:t>L</w:t>
            </w:r>
            <w:r w:rsidRPr="003537A1">
              <w:rPr>
                <w:sz w:val="72"/>
                <w:szCs w:val="72"/>
              </w:rPr>
              <w:t>akshmi Pallavi</w:t>
            </w:r>
          </w:p>
          <w:p w14:paraId="6E8E9494" w14:textId="7533B683" w:rsidR="00930124" w:rsidRPr="00930124" w:rsidRDefault="00930124" w:rsidP="00956302">
            <w:pPr>
              <w:pStyle w:val="ContactInfo"/>
              <w:contextualSpacing w:val="0"/>
              <w:jc w:val="left"/>
              <w:rPr>
                <w:b/>
                <w:bCs/>
                <w:color w:val="384F65" w:themeColor="accent6" w:themeShade="BF"/>
              </w:rPr>
            </w:pPr>
            <w:r>
              <w:rPr>
                <w:b/>
                <w:bCs/>
                <w:color w:val="384F65" w:themeColor="accent6" w:themeShade="BF"/>
              </w:rPr>
              <w:t xml:space="preserve">mailto: </w:t>
            </w:r>
            <w:hyperlink r:id="rId7" w:history="1">
              <w:r w:rsidRPr="00CA3FE6">
                <w:rPr>
                  <w:rStyle w:val="Hyperlink"/>
                  <w:b/>
                  <w:bCs/>
                  <w:color w:val="214463" w:themeColor="hyperlink" w:themeShade="BF"/>
                </w:rPr>
                <w:t>rupalpathuri@gmail.com</w:t>
              </w:r>
            </w:hyperlink>
          </w:p>
          <w:p w14:paraId="319DE46F" w14:textId="36B59129" w:rsidR="00956302" w:rsidRPr="00930124" w:rsidRDefault="00956302" w:rsidP="00956302">
            <w:pPr>
              <w:pStyle w:val="ContactInfo"/>
              <w:contextualSpacing w:val="0"/>
              <w:jc w:val="left"/>
              <w:rPr>
                <w:color w:val="384F65" w:themeColor="accent6" w:themeShade="BF"/>
              </w:rPr>
            </w:pPr>
            <w:r w:rsidRPr="00930124">
              <w:rPr>
                <w:b/>
                <w:bCs/>
                <w:color w:val="384F65" w:themeColor="accent6" w:themeShade="BF"/>
              </w:rPr>
              <w:t xml:space="preserve">GITHUB: </w:t>
            </w:r>
            <w:hyperlink r:id="rId8" w:history="1">
              <w:r w:rsidRPr="00930124">
                <w:rPr>
                  <w:rStyle w:val="Hyperlink"/>
                  <w:color w:val="384F65" w:themeColor="accent6" w:themeShade="BF"/>
                </w:rPr>
                <w:t>https://github.com/PRLP12039</w:t>
              </w:r>
            </w:hyperlink>
          </w:p>
          <w:p w14:paraId="5F6B8493" w14:textId="0BE04BB3" w:rsidR="00692703" w:rsidRPr="00CE3D0B" w:rsidRDefault="00B05EB9" w:rsidP="003537A1">
            <w:pPr>
              <w:pStyle w:val="ContactInfoEmphasis"/>
              <w:contextualSpacing w:val="0"/>
              <w:jc w:val="left"/>
              <w:rPr>
                <w:b w:val="0"/>
                <w:bCs/>
              </w:rPr>
            </w:pPr>
            <w:sdt>
              <w:sdtPr>
                <w:rPr>
                  <w:b w:val="0"/>
                  <w:bCs/>
                  <w:color w:val="384F65" w:themeColor="accent6" w:themeShade="BF"/>
                </w:rPr>
                <w:alias w:val="Enter LinkedIn profile:"/>
                <w:tag w:val="Enter LinkedIn profile:"/>
                <w:id w:val="-1332902444"/>
                <w:placeholder>
                  <w:docPart w:val="5097060D1DD44E8392AA3CE3F24F390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930124">
                  <w:rPr>
                    <w:b w:val="0"/>
                    <w:bCs/>
                    <w:color w:val="384F65" w:themeColor="accent6" w:themeShade="BF"/>
                  </w:rPr>
                  <w:t>LinkedIn Profile</w:t>
                </w:r>
              </w:sdtContent>
            </w:sdt>
            <w:r w:rsidR="003537A1" w:rsidRPr="00930124">
              <w:rPr>
                <w:b w:val="0"/>
                <w:bCs/>
                <w:color w:val="384F65" w:themeColor="accent6" w:themeShade="BF"/>
              </w:rPr>
              <w:t xml:space="preserve">: </w:t>
            </w:r>
            <w:hyperlink r:id="rId9" w:history="1">
              <w:r w:rsidR="00375D67" w:rsidRPr="00930124">
                <w:rPr>
                  <w:rStyle w:val="Hyperlink"/>
                  <w:b w:val="0"/>
                  <w:bCs/>
                  <w:color w:val="384F65" w:themeColor="accent6" w:themeShade="BF"/>
                </w:rPr>
                <w:t xml:space="preserve">http://www.linkedin.com/in/rupa-lakshmi-pallavi-pathuri-1219b91b3 </w:t>
              </w:r>
            </w:hyperlink>
            <w:r w:rsidR="00375D67" w:rsidRPr="00930124">
              <w:rPr>
                <w:b w:val="0"/>
                <w:bCs/>
                <w:color w:val="384F65" w:themeColor="accent6" w:themeShade="BF"/>
              </w:rPr>
              <w:t xml:space="preserve"> </w:t>
            </w:r>
          </w:p>
        </w:tc>
      </w:tr>
      <w:tr w:rsidR="009571D8" w:rsidRPr="00CF1A49" w14:paraId="3407077C" w14:textId="77777777" w:rsidTr="00900241">
        <w:trPr>
          <w:trHeight w:val="1015"/>
        </w:trPr>
        <w:tc>
          <w:tcPr>
            <w:tcW w:w="9430" w:type="dxa"/>
            <w:tcMar>
              <w:top w:w="432" w:type="dxa"/>
            </w:tcMar>
          </w:tcPr>
          <w:p w14:paraId="6E6501E8" w14:textId="5FF9226B" w:rsidR="001755A8" w:rsidRPr="00CF1A49" w:rsidRDefault="00CE3D0B" w:rsidP="00913946">
            <w:pPr>
              <w:contextualSpacing w:val="0"/>
            </w:pPr>
            <w:r>
              <w:t xml:space="preserve">I am interested in programming as it gives me confidence, and improves my thinking capacity. Had done many certified courses regarding C, C++, Python also on JAVA on manifestos like Coursera, Udemy, </w:t>
            </w:r>
            <w:proofErr w:type="spellStart"/>
            <w:r>
              <w:t>Codecademy</w:t>
            </w:r>
            <w:proofErr w:type="spellEnd"/>
            <w:r>
              <w:t>, NPTEL. I always search for something to be learnt in whatever I see. Always ready for the coming challenges.</w:t>
            </w:r>
            <w:r w:rsidR="00E57B45">
              <w:t xml:space="preserve"> Hard worker, Dedicated, Fast learner.</w:t>
            </w:r>
          </w:p>
        </w:tc>
      </w:tr>
    </w:tbl>
    <w:p w14:paraId="49A57F75" w14:textId="70BA635B" w:rsidR="00DA59AA" w:rsidRPr="00CF1A49" w:rsidRDefault="00B05EB9" w:rsidP="0097790C">
      <w:pPr>
        <w:pStyle w:val="Heading1"/>
      </w:pPr>
      <w:sdt>
        <w:sdtPr>
          <w:alias w:val="Education:"/>
          <w:tag w:val="Education:"/>
          <w:id w:val="-1908763273"/>
          <w:placeholder>
            <w:docPart w:val="05F36DA3DF5C4981BE322800A9AABC9B"/>
          </w:placeholder>
          <w:temporary/>
          <w:showingPlcHdr/>
          <w15:appearance w15:val="hidden"/>
        </w:sdtPr>
        <w:sdtEndPr/>
        <w:sdtContent>
          <w:r w:rsidR="00DA59AA" w:rsidRPr="00CF1A49">
            <w:t>Education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0DBBB01" w14:textId="77777777" w:rsidTr="00D66A52">
        <w:tc>
          <w:tcPr>
            <w:tcW w:w="9355" w:type="dxa"/>
          </w:tcPr>
          <w:p w14:paraId="33A72CD4" w14:textId="2F6F9F20" w:rsidR="003537A1" w:rsidRPr="003537A1" w:rsidRDefault="003537A1" w:rsidP="003537A1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</w:rPr>
            </w:pPr>
            <w:r w:rsidRPr="003537A1">
              <w:rPr>
                <w:b w:val="0"/>
                <w:bCs/>
                <w:color w:val="auto"/>
              </w:rPr>
              <w:t>2019-2023</w:t>
            </w:r>
          </w:p>
          <w:p w14:paraId="4ED01C55" w14:textId="1E01AE06" w:rsidR="007538DC" w:rsidRPr="00014E66" w:rsidRDefault="003537A1" w:rsidP="003537A1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  <w:sz w:val="22"/>
                <w:szCs w:val="22"/>
              </w:rPr>
            </w:pPr>
            <w:proofErr w:type="gramStart"/>
            <w:r w:rsidRPr="00014E66">
              <w:rPr>
                <w:b w:val="0"/>
                <w:bCs/>
                <w:color w:val="auto"/>
                <w:sz w:val="22"/>
                <w:szCs w:val="22"/>
              </w:rPr>
              <w:t>B.Tech</w:t>
            </w:r>
            <w:proofErr w:type="gramEnd"/>
            <w:r w:rsidRPr="00014E66">
              <w:rPr>
                <w:b w:val="0"/>
                <w:bCs/>
                <w:color w:val="auto"/>
                <w:sz w:val="22"/>
                <w:szCs w:val="22"/>
              </w:rPr>
              <w:t xml:space="preserve"> CSE, GITAM UNIVERSITY, hyderabad CGPA: 9.26/10</w:t>
            </w:r>
          </w:p>
        </w:tc>
      </w:tr>
      <w:tr w:rsidR="00F61DF9" w:rsidRPr="00CF1A49" w14:paraId="275FA7E9" w14:textId="77777777" w:rsidTr="00F61DF9">
        <w:tc>
          <w:tcPr>
            <w:tcW w:w="9355" w:type="dxa"/>
            <w:tcMar>
              <w:top w:w="216" w:type="dxa"/>
            </w:tcMar>
          </w:tcPr>
          <w:p w14:paraId="796403EA" w14:textId="6E46817F" w:rsidR="00014E66" w:rsidRDefault="003537A1" w:rsidP="00F61DF9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140FF6B3" w14:textId="2B6403B8" w:rsidR="00014E66" w:rsidRPr="00014E66" w:rsidRDefault="00014E66" w:rsidP="00014E66">
            <w:pPr>
              <w:pStyle w:val="Heading2"/>
              <w:contextualSpacing w:val="0"/>
              <w:outlineLvl w:val="1"/>
              <w:rPr>
                <w:b w:val="0"/>
                <w:bCs/>
                <w:color w:val="auto"/>
                <w:sz w:val="22"/>
                <w:szCs w:val="22"/>
              </w:rPr>
            </w:pPr>
            <w:r w:rsidRPr="00014E66">
              <w:rPr>
                <w:b w:val="0"/>
                <w:bCs/>
                <w:color w:val="auto"/>
                <w:sz w:val="22"/>
                <w:szCs w:val="22"/>
              </w:rPr>
              <w:t>xii from sri chaitanya college, hyderabad - cgpa: 9.3/10</w:t>
            </w:r>
          </w:p>
          <w:p w14:paraId="21E2C799" w14:textId="77777777" w:rsidR="00014E66" w:rsidRDefault="00014E66" w:rsidP="00F61DF9">
            <w:pPr>
              <w:pStyle w:val="Heading3"/>
              <w:contextualSpacing w:val="0"/>
              <w:outlineLvl w:val="2"/>
            </w:pPr>
          </w:p>
          <w:p w14:paraId="4367BF73" w14:textId="0B655F5A" w:rsidR="00F61DF9" w:rsidRDefault="00014E66" w:rsidP="00014E66">
            <w:pPr>
              <w:pStyle w:val="Heading3"/>
              <w:contextualSpacing w:val="0"/>
              <w:outlineLvl w:val="2"/>
            </w:pPr>
            <w:r>
              <w:t>2017</w:t>
            </w:r>
          </w:p>
          <w:p w14:paraId="748B844E" w14:textId="7989B107" w:rsidR="00014E66" w:rsidRPr="00900241" w:rsidRDefault="00014E66" w:rsidP="00900241">
            <w:pPr>
              <w:pStyle w:val="Heading3"/>
              <w:contextualSpacing w:val="0"/>
              <w:outlineLvl w:val="2"/>
              <w:rPr>
                <w:b w:val="0"/>
                <w:color w:val="auto"/>
              </w:rPr>
            </w:pPr>
            <w:r w:rsidRPr="00014E66">
              <w:rPr>
                <w:b w:val="0"/>
                <w:color w:val="auto"/>
              </w:rPr>
              <w:t>X from</w:t>
            </w:r>
            <w:r>
              <w:rPr>
                <w:b w:val="0"/>
                <w:color w:val="auto"/>
              </w:rPr>
              <w:t xml:space="preserve"> Nava bharat public school, cgpa: 9.8/10</w:t>
            </w:r>
          </w:p>
        </w:tc>
      </w:tr>
    </w:tbl>
    <w:p w14:paraId="1BB96DFD" w14:textId="07C397BF" w:rsidR="00486277" w:rsidRDefault="00B05EB9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B15AAECB3DB143C7B668A1F39ADE0B68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</w:p>
    <w:p w14:paraId="75A11E20" w14:textId="1928610C" w:rsidR="00CE3D0B" w:rsidRPr="00CE3D0B" w:rsidRDefault="00CE3D0B" w:rsidP="00CE3D0B">
      <w:pPr>
        <w:rPr>
          <w:b/>
          <w:bCs/>
          <w:sz w:val="28"/>
          <w:szCs w:val="28"/>
        </w:rPr>
      </w:pPr>
      <w:r w:rsidRPr="00CE3D0B">
        <w:rPr>
          <w:b/>
          <w:bCs/>
          <w:sz w:val="28"/>
          <w:szCs w:val="28"/>
        </w:rPr>
        <w:t>Languages &amp; Technologies: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950A844" w14:textId="77777777" w:rsidTr="00CF1A49">
        <w:tc>
          <w:tcPr>
            <w:tcW w:w="4675" w:type="dxa"/>
          </w:tcPr>
          <w:p w14:paraId="33BD3C4E" w14:textId="00BA0747" w:rsidR="001E3120" w:rsidRDefault="00CE3D0B" w:rsidP="006E1507">
            <w:pPr>
              <w:pStyle w:val="ListBullet"/>
              <w:contextualSpacing w:val="0"/>
            </w:pPr>
            <w:r>
              <w:t>Python</w:t>
            </w:r>
          </w:p>
          <w:p w14:paraId="7BB5E4AA" w14:textId="7A331783" w:rsidR="00CE3D0B" w:rsidRDefault="00CE3D0B" w:rsidP="006E1507">
            <w:pPr>
              <w:pStyle w:val="ListBullet"/>
              <w:contextualSpacing w:val="0"/>
            </w:pPr>
            <w:r>
              <w:t>C (Programming Language)</w:t>
            </w:r>
          </w:p>
          <w:p w14:paraId="1519EE04" w14:textId="2889535F" w:rsidR="00CE3D0B" w:rsidRDefault="00CE3D0B" w:rsidP="006E1507">
            <w:pPr>
              <w:pStyle w:val="ListBullet"/>
              <w:contextualSpacing w:val="0"/>
            </w:pPr>
            <w:r>
              <w:t>JAVA</w:t>
            </w:r>
          </w:p>
          <w:p w14:paraId="37501EB5" w14:textId="42CD8541" w:rsidR="00E57B45" w:rsidRPr="006E1507" w:rsidRDefault="00E57B45" w:rsidP="006E1507">
            <w:pPr>
              <w:pStyle w:val="ListBullet"/>
              <w:contextualSpacing w:val="0"/>
            </w:pPr>
            <w:r>
              <w:t>Artificial Intelligence</w:t>
            </w:r>
          </w:p>
          <w:p w14:paraId="7F93193B" w14:textId="77777777" w:rsidR="001F4E6D" w:rsidRDefault="001F4E6D" w:rsidP="00CE3D0B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14:paraId="0EC4152B" w14:textId="47C731A7" w:rsidR="00CE3D0B" w:rsidRDefault="00CE3D0B" w:rsidP="00CE3D0B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Environments</w:t>
            </w:r>
            <w:r w:rsidRPr="00CE3D0B">
              <w:rPr>
                <w:b/>
                <w:bCs/>
                <w:sz w:val="28"/>
                <w:szCs w:val="28"/>
              </w:rPr>
              <w:t>:</w:t>
            </w:r>
          </w:p>
          <w:p w14:paraId="6721869C" w14:textId="5EF0406C" w:rsidR="00CE3D0B" w:rsidRDefault="00CE3D0B" w:rsidP="00CE3D0B">
            <w:pPr>
              <w:pStyle w:val="ListBullet"/>
              <w:numPr>
                <w:ilvl w:val="0"/>
                <w:numId w:val="14"/>
              </w:numPr>
              <w:contextualSpacing w:val="0"/>
              <w:rPr>
                <w:b/>
                <w:bCs/>
              </w:rPr>
            </w:pPr>
            <w:r>
              <w:rPr>
                <w:b/>
                <w:bCs/>
              </w:rPr>
              <w:t>VS Code</w:t>
            </w:r>
          </w:p>
          <w:p w14:paraId="41E46878" w14:textId="26D7FFAC" w:rsidR="00CE3D0B" w:rsidRPr="00CE3D0B" w:rsidRDefault="00CE3D0B" w:rsidP="00CE3D0B">
            <w:pPr>
              <w:pStyle w:val="ListBullet"/>
              <w:numPr>
                <w:ilvl w:val="0"/>
                <w:numId w:val="14"/>
              </w:numPr>
              <w:contextualSpacing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Jupyter</w:t>
            </w:r>
            <w:proofErr w:type="spellEnd"/>
            <w:r>
              <w:rPr>
                <w:b/>
                <w:bCs/>
              </w:rPr>
              <w:t xml:space="preserve"> Notebook</w:t>
            </w:r>
          </w:p>
          <w:p w14:paraId="7DBF5B6B" w14:textId="55FE104C" w:rsidR="00CE3D0B" w:rsidRPr="006E1507" w:rsidRDefault="00CE3D0B" w:rsidP="00CE3D0B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312304F8" w14:textId="24C22790" w:rsidR="003A0632" w:rsidRDefault="00CE3D0B" w:rsidP="006E1507">
            <w:pPr>
              <w:pStyle w:val="ListBullet"/>
              <w:contextualSpacing w:val="0"/>
            </w:pPr>
            <w:r>
              <w:t>HTML, CSS and JAVASCRIPT</w:t>
            </w:r>
          </w:p>
          <w:p w14:paraId="47748FA3" w14:textId="4FFDCCA4" w:rsidR="00CE3D0B" w:rsidRDefault="00CE3D0B" w:rsidP="006E1507">
            <w:pPr>
              <w:pStyle w:val="ListBullet"/>
              <w:contextualSpacing w:val="0"/>
            </w:pPr>
            <w:r>
              <w:t>Data Analytics</w:t>
            </w:r>
          </w:p>
          <w:p w14:paraId="56A0855F" w14:textId="7D237A4E" w:rsidR="00CE3D0B" w:rsidRDefault="00CE3D0B" w:rsidP="006E1507">
            <w:pPr>
              <w:pStyle w:val="ListBullet"/>
              <w:contextualSpacing w:val="0"/>
            </w:pPr>
            <w:r>
              <w:t>Discrete Mathematics</w:t>
            </w:r>
          </w:p>
          <w:p w14:paraId="55180323" w14:textId="5A0803CF" w:rsidR="00D96BD1" w:rsidRDefault="00D96BD1" w:rsidP="006E1507">
            <w:pPr>
              <w:pStyle w:val="ListBullet"/>
              <w:contextualSpacing w:val="0"/>
            </w:pPr>
            <w:r>
              <w:t>SQL</w:t>
            </w:r>
          </w:p>
          <w:p w14:paraId="277A2A2F" w14:textId="1EEE9B6E" w:rsidR="00E57B45" w:rsidRPr="006E1507" w:rsidRDefault="00E57B45" w:rsidP="00E57B4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503200AC" w14:textId="441CB514" w:rsidR="001E3120" w:rsidRPr="006E1507" w:rsidRDefault="001E3120" w:rsidP="00CE3D0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1654141E" w14:textId="392426B7" w:rsidR="00AD782D" w:rsidRDefault="00B05EB9" w:rsidP="0062312F">
      <w:pPr>
        <w:pStyle w:val="Heading1"/>
      </w:pPr>
      <w:sdt>
        <w:sdtPr>
          <w:alias w:val="Activities:"/>
          <w:tag w:val="Activities:"/>
          <w:id w:val="1223332893"/>
          <w:placeholder>
            <w:docPart w:val="CB980FC5EB1D4261B28B89704148F544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</w:p>
    <w:p w14:paraId="10B6F5AE" w14:textId="64071BC1" w:rsidR="001C52DF" w:rsidRDefault="001C52DF" w:rsidP="00E57B45">
      <w:pPr>
        <w:wordWrap w:val="0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Introduction to Artificial Intelligence (AI): </w:t>
      </w:r>
      <w:hyperlink r:id="rId10" w:history="1">
        <w:r w:rsidRPr="001C52DF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</w:t>
        </w:r>
      </w:hyperlink>
    </w:p>
    <w:p w14:paraId="1C4C286A" w14:textId="63E2D94B" w:rsidR="00E57B45" w:rsidRDefault="00E57B45" w:rsidP="00E57B45">
      <w:pPr>
        <w:wordWrap w:val="0"/>
        <w:rPr>
          <w:rFonts w:ascii="Arial" w:hAnsi="Arial" w:cs="Arial"/>
          <w:color w:val="373A3C"/>
          <w:sz w:val="20"/>
          <w:szCs w:val="20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NLP: Twitter Sentiment Analysis: </w:t>
      </w:r>
      <w:hyperlink r:id="rId11" w:history="1">
        <w:r w:rsidRPr="00E57B4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</w:t>
        </w:r>
      </w:hyperlink>
    </w:p>
    <w:p w14:paraId="6E292909" w14:textId="1D2000A5" w:rsidR="00E57B45" w:rsidRDefault="00E57B45" w:rsidP="00E57B45">
      <w:pPr>
        <w:shd w:val="clear" w:color="auto" w:fill="FFFFFF"/>
        <w:rPr>
          <w:rFonts w:ascii="Arial" w:eastAsia="Times New Roman" w:hAnsi="Arial" w:cs="Arial"/>
          <w:color w:val="373A3C"/>
          <w:sz w:val="18"/>
          <w:szCs w:val="18"/>
          <w:lang w:val="en-IN" w:eastAsia="en-IN"/>
        </w:rPr>
      </w:pPr>
      <w:r w:rsidRPr="00E57B45">
        <w:rPr>
          <w:rFonts w:ascii="Arial" w:eastAsia="Times New Roman" w:hAnsi="Arial" w:cs="Arial"/>
          <w:color w:val="373A3C"/>
          <w:sz w:val="18"/>
          <w:szCs w:val="18"/>
          <w:lang w:val="en-IN" w:eastAsia="en-IN"/>
        </w:rPr>
        <w:t>Facial Expression Classification Using Residual Neural Nets</w:t>
      </w:r>
      <w:r>
        <w:rPr>
          <w:rFonts w:ascii="Arial" w:eastAsia="Times New Roman" w:hAnsi="Arial" w:cs="Arial"/>
          <w:color w:val="373A3C"/>
          <w:sz w:val="18"/>
          <w:szCs w:val="18"/>
          <w:lang w:val="en-IN" w:eastAsia="en-IN"/>
        </w:rPr>
        <w:t xml:space="preserve">: </w:t>
      </w:r>
      <w:hyperlink r:id="rId12" w:history="1">
        <w:r w:rsidRPr="00E57B45">
          <w:rPr>
            <w:rStyle w:val="Hyperlink"/>
            <w:rFonts w:ascii="Arial" w:eastAsia="Times New Roman" w:hAnsi="Arial" w:cs="Arial"/>
            <w:sz w:val="18"/>
            <w:szCs w:val="18"/>
            <w:lang w:val="en-IN" w:eastAsia="en-IN"/>
          </w:rPr>
          <w:t>link</w:t>
        </w:r>
      </w:hyperlink>
    </w:p>
    <w:p w14:paraId="6FC57608" w14:textId="2458C18A" w:rsidR="00E57B45" w:rsidRDefault="00E57B45" w:rsidP="00E57B45">
      <w:pPr>
        <w:shd w:val="clear" w:color="auto" w:fill="FFFFFF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Predict Sales Revenue with scikit-learn: </w:t>
      </w:r>
      <w:hyperlink r:id="rId13" w:history="1">
        <w:r w:rsidRPr="00E57B4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</w:t>
        </w:r>
      </w:hyperlink>
    </w:p>
    <w:p w14:paraId="7C058533" w14:textId="50656783" w:rsidR="00E57B45" w:rsidRDefault="00E57B45" w:rsidP="00E57B45">
      <w:pPr>
        <w:shd w:val="clear" w:color="auto" w:fill="FFFFFF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Basic Image Classification with TensorFlow: </w:t>
      </w:r>
      <w:hyperlink r:id="rId14" w:history="1">
        <w:r w:rsidRPr="00E57B4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</w:t>
        </w:r>
      </w:hyperlink>
    </w:p>
    <w:p w14:paraId="04EB8CF8" w14:textId="4B3109F0" w:rsidR="00E57B45" w:rsidRDefault="00E57B45" w:rsidP="00E57B45">
      <w:pPr>
        <w:shd w:val="clear" w:color="auto" w:fill="FFFFFF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>Testing and Debugging Python</w:t>
      </w:r>
      <w:r>
        <w:t xml:space="preserve">: </w:t>
      </w:r>
      <w:hyperlink r:id="rId15" w:history="1">
        <w:r w:rsidRPr="00E57B45">
          <w:rPr>
            <w:rStyle w:val="Hyperlink"/>
          </w:rPr>
          <w:t>link</w:t>
        </w:r>
      </w:hyperlink>
      <w:r>
        <w:br/>
      </w: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Fake News Detection with Machine Learning: </w:t>
      </w:r>
      <w:hyperlink r:id="rId16" w:history="1">
        <w:r w:rsidRPr="00E57B4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</w:t>
        </w:r>
      </w:hyperlink>
    </w:p>
    <w:p w14:paraId="741760E1" w14:textId="6BCCC42E" w:rsidR="00E57B45" w:rsidRDefault="00E57B45" w:rsidP="00E57B45">
      <w:pPr>
        <w:shd w:val="clear" w:color="auto" w:fill="FFFFFF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Introduction to the Internet of Things and Embedded Systems: </w:t>
      </w:r>
      <w:hyperlink r:id="rId17" w:history="1">
        <w:r w:rsidRPr="00E57B4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</w:t>
        </w:r>
      </w:hyperlink>
    </w:p>
    <w:p w14:paraId="298EF938" w14:textId="3C27CD43" w:rsidR="001C52DF" w:rsidRDefault="001C52DF" w:rsidP="00E57B45">
      <w:pPr>
        <w:shd w:val="clear" w:color="auto" w:fill="FFFFFF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AI For Everyone: </w:t>
      </w:r>
      <w:hyperlink r:id="rId18" w:history="1">
        <w:r w:rsidRPr="001C52DF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</w:t>
        </w:r>
      </w:hyperlink>
    </w:p>
    <w:p w14:paraId="5DFA620C" w14:textId="0C1A7633" w:rsidR="001C52DF" w:rsidRDefault="001C52DF" w:rsidP="00E57B45">
      <w:pPr>
        <w:shd w:val="clear" w:color="auto" w:fill="FFFFFF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Data Structures: </w:t>
      </w:r>
      <w:hyperlink r:id="rId19" w:history="1">
        <w:r w:rsidRPr="001C52DF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</w:t>
        </w:r>
      </w:hyperlink>
    </w:p>
    <w:p w14:paraId="6E352E95" w14:textId="7FC09FD0" w:rsidR="001C52DF" w:rsidRDefault="001C52DF" w:rsidP="00E57B45">
      <w:pPr>
        <w:shd w:val="clear" w:color="auto" w:fill="FFFFFF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lastRenderedPageBreak/>
        <w:t xml:space="preserve">Mathematical Thinking in Computer Science: </w:t>
      </w:r>
      <w:hyperlink r:id="rId20" w:history="1">
        <w:r w:rsidRPr="001C52DF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</w:t>
        </w:r>
      </w:hyperlink>
    </w:p>
    <w:p w14:paraId="1DE61ADC" w14:textId="6B94BDF5" w:rsidR="00E57B45" w:rsidRDefault="001C52DF" w:rsidP="00E57B45">
      <w:pPr>
        <w:shd w:val="clear" w:color="auto" w:fill="FFFFFF"/>
        <w:rPr>
          <w:rFonts w:ascii="Arial" w:eastAsia="Times New Roman" w:hAnsi="Arial" w:cs="Arial"/>
          <w:color w:val="373A3C"/>
          <w:sz w:val="18"/>
          <w:szCs w:val="18"/>
          <w:lang w:val="en-IN" w:eastAsia="en-IN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Using Python to Access Web Data: </w:t>
      </w:r>
      <w:hyperlink r:id="rId21" w:history="1">
        <w:r w:rsidRPr="001C52DF">
          <w:rPr>
            <w:rStyle w:val="Hyperlink"/>
            <w:rFonts w:ascii="Arial" w:eastAsia="Times New Roman" w:hAnsi="Arial" w:cs="Arial"/>
            <w:sz w:val="18"/>
            <w:szCs w:val="18"/>
            <w:lang w:val="en-IN" w:eastAsia="en-IN"/>
          </w:rPr>
          <w:t>link</w:t>
        </w:r>
      </w:hyperlink>
    </w:p>
    <w:p w14:paraId="4448508C" w14:textId="67BC26C8" w:rsidR="001C52DF" w:rsidRDefault="001C52DF" w:rsidP="00E57B45">
      <w:pPr>
        <w:shd w:val="clear" w:color="auto" w:fill="FFFFFF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Programming Foundations with JavaScript, HTML and CSS: </w:t>
      </w:r>
      <w:hyperlink r:id="rId22" w:history="1">
        <w:r w:rsidRPr="001C52DF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</w:t>
        </w:r>
      </w:hyperlink>
    </w:p>
    <w:p w14:paraId="3828A537" w14:textId="0086F285" w:rsidR="001C52DF" w:rsidRDefault="001C52DF" w:rsidP="00E57B45">
      <w:pPr>
        <w:shd w:val="clear" w:color="auto" w:fill="FFFFFF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Java Programming: Solving Problems with Software: </w:t>
      </w:r>
      <w:hyperlink r:id="rId23" w:history="1">
        <w:r w:rsidRPr="001C52DF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</w:t>
        </w:r>
      </w:hyperlink>
    </w:p>
    <w:p w14:paraId="0098C03F" w14:textId="7E8C3C77" w:rsidR="00CE3D0B" w:rsidRPr="00D96BD1" w:rsidRDefault="00D96BD1" w:rsidP="00D96BD1">
      <w:pPr>
        <w:shd w:val="clear" w:color="auto" w:fill="FFFFFF"/>
        <w:rPr>
          <w:rFonts w:ascii="Arial" w:hAnsi="Arial" w:cs="Arial"/>
          <w:color w:val="373A3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73A3C"/>
          <w:sz w:val="18"/>
          <w:szCs w:val="18"/>
          <w:shd w:val="clear" w:color="auto" w:fill="FFFFFF"/>
        </w:rPr>
        <w:t xml:space="preserve">SQL: </w:t>
      </w:r>
      <w:hyperlink r:id="rId24" w:history="1">
        <w:r w:rsidR="00375D67" w:rsidRPr="00375D6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</w:t>
        </w:r>
      </w:hyperlink>
    </w:p>
    <w:p w14:paraId="38F3180C" w14:textId="77777777" w:rsidR="00CE3D0B" w:rsidRPr="006E1507" w:rsidRDefault="00CE3D0B" w:rsidP="006E1507"/>
    <w:sectPr w:rsidR="00CE3D0B" w:rsidRPr="006E1507" w:rsidSect="005A1B10">
      <w:footerReference w:type="default" r:id="rId25"/>
      <w:headerReference w:type="first" r:id="rId2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23FA" w14:textId="77777777" w:rsidR="003537A1" w:rsidRDefault="003537A1" w:rsidP="0068194B">
      <w:r>
        <w:separator/>
      </w:r>
    </w:p>
    <w:p w14:paraId="1AAC0E1B" w14:textId="77777777" w:rsidR="003537A1" w:rsidRDefault="003537A1"/>
    <w:p w14:paraId="55A5E4F1" w14:textId="77777777" w:rsidR="003537A1" w:rsidRDefault="003537A1"/>
  </w:endnote>
  <w:endnote w:type="continuationSeparator" w:id="0">
    <w:p w14:paraId="19735B57" w14:textId="77777777" w:rsidR="003537A1" w:rsidRDefault="003537A1" w:rsidP="0068194B">
      <w:r>
        <w:continuationSeparator/>
      </w:r>
    </w:p>
    <w:p w14:paraId="7983E867" w14:textId="77777777" w:rsidR="003537A1" w:rsidRDefault="003537A1"/>
    <w:p w14:paraId="5477A26A" w14:textId="77777777" w:rsidR="003537A1" w:rsidRDefault="003537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2E0CA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6AB8" w14:textId="77777777" w:rsidR="003537A1" w:rsidRDefault="003537A1" w:rsidP="0068194B">
      <w:r>
        <w:separator/>
      </w:r>
    </w:p>
    <w:p w14:paraId="0621C494" w14:textId="77777777" w:rsidR="003537A1" w:rsidRDefault="003537A1"/>
    <w:p w14:paraId="587F09ED" w14:textId="77777777" w:rsidR="003537A1" w:rsidRDefault="003537A1"/>
  </w:footnote>
  <w:footnote w:type="continuationSeparator" w:id="0">
    <w:p w14:paraId="28048B11" w14:textId="77777777" w:rsidR="003537A1" w:rsidRDefault="003537A1" w:rsidP="0068194B">
      <w:r>
        <w:continuationSeparator/>
      </w:r>
    </w:p>
    <w:p w14:paraId="5157C731" w14:textId="77777777" w:rsidR="003537A1" w:rsidRDefault="003537A1"/>
    <w:p w14:paraId="2F818F99" w14:textId="77777777" w:rsidR="003537A1" w:rsidRDefault="003537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1B1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982537" wp14:editId="38D85EA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BDCB6D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5A653CE"/>
    <w:multiLevelType w:val="hybridMultilevel"/>
    <w:tmpl w:val="98FC7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A1"/>
    <w:rsid w:val="000001EF"/>
    <w:rsid w:val="00007322"/>
    <w:rsid w:val="00007728"/>
    <w:rsid w:val="00014E66"/>
    <w:rsid w:val="00024584"/>
    <w:rsid w:val="00024730"/>
    <w:rsid w:val="00055E95"/>
    <w:rsid w:val="0007021F"/>
    <w:rsid w:val="000B2BA5"/>
    <w:rsid w:val="000E3B7D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C52D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37A1"/>
    <w:rsid w:val="003544E1"/>
    <w:rsid w:val="00366398"/>
    <w:rsid w:val="00375D67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0241"/>
    <w:rsid w:val="00901899"/>
    <w:rsid w:val="0090344B"/>
    <w:rsid w:val="00905715"/>
    <w:rsid w:val="0091321E"/>
    <w:rsid w:val="00913946"/>
    <w:rsid w:val="0092726B"/>
    <w:rsid w:val="00930124"/>
    <w:rsid w:val="009361BA"/>
    <w:rsid w:val="00944F78"/>
    <w:rsid w:val="009510E7"/>
    <w:rsid w:val="00952C89"/>
    <w:rsid w:val="00956302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5EB9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3D0B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96BD1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06AC"/>
    <w:rsid w:val="00E2397A"/>
    <w:rsid w:val="00E254DB"/>
    <w:rsid w:val="00E300FC"/>
    <w:rsid w:val="00E362DB"/>
    <w:rsid w:val="00E5632B"/>
    <w:rsid w:val="00E57B4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4295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AE234F"/>
  <w15:chartTrackingRefBased/>
  <w15:docId w15:val="{139D6209-A63B-4954-9FB4-27C814AB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53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LP12039" TargetMode="External"/><Relationship Id="rId13" Type="http://schemas.openxmlformats.org/officeDocument/2006/relationships/hyperlink" Target="https://www.coursera.org/account/accomplishments/certificate/6BTZ99LYDW32" TargetMode="External"/><Relationship Id="rId18" Type="http://schemas.openxmlformats.org/officeDocument/2006/relationships/hyperlink" Target="https://www.coursera.org/account/accomplishments/certificate/6GK4W7EYMGY3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coursera.org/account/accomplishments/certificate/XVT76486JG6V" TargetMode="External"/><Relationship Id="rId7" Type="http://schemas.openxmlformats.org/officeDocument/2006/relationships/hyperlink" Target="mailto:rupalpathuri@gmail.com" TargetMode="External"/><Relationship Id="rId12" Type="http://schemas.openxmlformats.org/officeDocument/2006/relationships/hyperlink" Target="https://www.coursera.org/account/accomplishments/certificate/J8Q5F5ZHQKQU" TargetMode="External"/><Relationship Id="rId17" Type="http://schemas.openxmlformats.org/officeDocument/2006/relationships/hyperlink" Target="https://www.coursera.org/account/accomplishments/certificate/22623FDLYCTZ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certificate/UBCDYEZTVUHZ" TargetMode="External"/><Relationship Id="rId20" Type="http://schemas.openxmlformats.org/officeDocument/2006/relationships/hyperlink" Target="https://www.coursera.org/account/accomplishments/certificate/AX27N824A2RQ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account/accomplishments/certificate/Z8K52RXPMUZR" TargetMode="External"/><Relationship Id="rId24" Type="http://schemas.openxmlformats.org/officeDocument/2006/relationships/hyperlink" Target="https://www.codecademy.com/profiles/cloud1752575357/certificates/042a4e5884e3eb6ea1f2a12be6abb85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certificate/Q5CV2H33ZFRS" TargetMode="External"/><Relationship Id="rId23" Type="http://schemas.openxmlformats.org/officeDocument/2006/relationships/hyperlink" Target="https://www.coursera.org/account/accomplishments/certificate/D4B5GT73WHJX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www.coursera.org/account/accomplishments/certificate/WB6U7U5TVTVU" TargetMode="External"/><Relationship Id="rId19" Type="http://schemas.openxmlformats.org/officeDocument/2006/relationships/hyperlink" Target="https://www.coursera.org/account/accomplishments/certificate/9RFTYMJGB6Y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rupa-lakshmi-pallavi-pathuri-1219b91b3" TargetMode="External"/><Relationship Id="rId14" Type="http://schemas.openxmlformats.org/officeDocument/2006/relationships/hyperlink" Target="https://www.coursera.org/account/accomplishments/certificate/HP9H4GMZUA9E" TargetMode="External"/><Relationship Id="rId22" Type="http://schemas.openxmlformats.org/officeDocument/2006/relationships/hyperlink" Target="https://www.coursera.org/account/accomplishments/certificate/X32NWGE7U7AL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pal\AppData\Local\Microsoft\Office\16.0\DTS\en-US%7bC5E5874D-A264-4513-AA18-EE564E6A5DB3%7d\%7bD74466B0-4679-4623-A35E-514760FA17F9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97060D1DD44E8392AA3CE3F24F3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AA7E4-D45A-40D1-B08F-1EAF5BA7D56F}"/>
      </w:docPartPr>
      <w:docPartBody>
        <w:p w:rsidR="000821BA" w:rsidRDefault="000821BA">
          <w:pPr>
            <w:pStyle w:val="5097060D1DD44E8392AA3CE3F24F390F"/>
          </w:pPr>
          <w:r w:rsidRPr="00CF1A49">
            <w:t>LinkedIn Profile</w:t>
          </w:r>
        </w:p>
      </w:docPartBody>
    </w:docPart>
    <w:docPart>
      <w:docPartPr>
        <w:name w:val="05F36DA3DF5C4981BE322800A9AAB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02D11-370F-41F5-A3E6-07AF56B1AB83}"/>
      </w:docPartPr>
      <w:docPartBody>
        <w:p w:rsidR="000821BA" w:rsidRDefault="000821BA">
          <w:pPr>
            <w:pStyle w:val="05F36DA3DF5C4981BE322800A9AABC9B"/>
          </w:pPr>
          <w:r w:rsidRPr="00CF1A49">
            <w:t>Education</w:t>
          </w:r>
        </w:p>
      </w:docPartBody>
    </w:docPart>
    <w:docPart>
      <w:docPartPr>
        <w:name w:val="B15AAECB3DB143C7B668A1F39ADE0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22D39-18CE-4A21-B065-EF28AD15763B}"/>
      </w:docPartPr>
      <w:docPartBody>
        <w:p w:rsidR="000821BA" w:rsidRDefault="000821BA">
          <w:pPr>
            <w:pStyle w:val="B15AAECB3DB143C7B668A1F39ADE0B68"/>
          </w:pPr>
          <w:r w:rsidRPr="00CF1A49">
            <w:t>Skills</w:t>
          </w:r>
        </w:p>
      </w:docPartBody>
    </w:docPart>
    <w:docPart>
      <w:docPartPr>
        <w:name w:val="CB980FC5EB1D4261B28B89704148F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5DE88-4910-4ACF-8C1C-627DA8B515E1}"/>
      </w:docPartPr>
      <w:docPartBody>
        <w:p w:rsidR="000821BA" w:rsidRDefault="000821BA">
          <w:pPr>
            <w:pStyle w:val="CB980FC5EB1D4261B28B89704148F54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BA"/>
    <w:rsid w:val="0008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97060D1DD44E8392AA3CE3F24F390F">
    <w:name w:val="5097060D1DD44E8392AA3CE3F24F390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5F36DA3DF5C4981BE322800A9AABC9B">
    <w:name w:val="05F36DA3DF5C4981BE322800A9AABC9B"/>
  </w:style>
  <w:style w:type="paragraph" w:customStyle="1" w:styleId="B15AAECB3DB143C7B668A1F39ADE0B68">
    <w:name w:val="B15AAECB3DB143C7B668A1F39ADE0B68"/>
  </w:style>
  <w:style w:type="paragraph" w:customStyle="1" w:styleId="CB980FC5EB1D4261B28B89704148F544">
    <w:name w:val="CB980FC5EB1D4261B28B89704148F5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{D74466B0-4679-4623-A35E-514760FA17F9}tf16402488_win32</Template>
  <TotalTime>3</TotalTime>
  <Pages>2</Pages>
  <Words>471</Words>
  <Characters>2687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Pathuri Rupa lakshmi Pallavi</dc:creator>
  <cp:keywords/>
  <dc:description/>
  <cp:lastModifiedBy>Pathuri</cp:lastModifiedBy>
  <cp:revision>2</cp:revision>
  <dcterms:created xsi:type="dcterms:W3CDTF">2021-08-01T15:20:00Z</dcterms:created>
  <dcterms:modified xsi:type="dcterms:W3CDTF">2021-08-01T15:20:00Z</dcterms:modified>
  <cp:category/>
</cp:coreProperties>
</file>